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298810" w14:textId="77777777" w:rsidR="00ED7D72" w:rsidRDefault="00ED7D72">
      <w:pPr>
        <w:jc w:val="center"/>
        <w:rPr>
          <w:rFonts w:eastAsia="楷体_GB2312" w:hint="eastAsia"/>
          <w:b/>
          <w:sz w:val="36"/>
          <w:szCs w:val="36"/>
        </w:rPr>
      </w:pPr>
    </w:p>
    <w:p w14:paraId="52557C1E" w14:textId="77777777" w:rsidR="00ED7D72" w:rsidRDefault="00ED7D72">
      <w:pPr>
        <w:jc w:val="center"/>
        <w:rPr>
          <w:rFonts w:eastAsia="楷体_GB2312"/>
          <w:b/>
          <w:sz w:val="36"/>
          <w:szCs w:val="36"/>
        </w:rPr>
      </w:pPr>
    </w:p>
    <w:p w14:paraId="34876E7B" w14:textId="77777777" w:rsidR="00ED7D72" w:rsidRDefault="00ED7D72">
      <w:pPr>
        <w:jc w:val="center"/>
        <w:rPr>
          <w:rFonts w:eastAsia="楷体_GB2312"/>
          <w:b/>
          <w:sz w:val="36"/>
          <w:szCs w:val="36"/>
        </w:rPr>
      </w:pPr>
    </w:p>
    <w:p w14:paraId="4AA62785" w14:textId="77777777" w:rsidR="00ED7D72" w:rsidRDefault="00ED7D72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哈尔滨工业大学</w:t>
      </w:r>
      <w:r>
        <w:rPr>
          <w:rFonts w:eastAsia="楷体_GB2312" w:hint="eastAsia"/>
          <w:b/>
          <w:sz w:val="36"/>
          <w:szCs w:val="36"/>
        </w:rPr>
        <w:t xml:space="preserve"> </w:t>
      </w:r>
      <w:r>
        <w:rPr>
          <w:rFonts w:eastAsia="楷体_GB2312" w:hint="eastAsia"/>
          <w:b/>
          <w:sz w:val="36"/>
          <w:szCs w:val="36"/>
        </w:rPr>
        <w:t>计算学部</w:t>
      </w:r>
    </w:p>
    <w:p w14:paraId="6346F40E" w14:textId="77777777" w:rsidR="00ED7D72" w:rsidRDefault="00ED7D72">
      <w:pPr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/>
          <w:b/>
          <w:sz w:val="36"/>
          <w:szCs w:val="36"/>
        </w:rPr>
        <w:t>20</w:t>
      </w:r>
      <w:r>
        <w:rPr>
          <w:rFonts w:eastAsia="楷体_GB2312" w:hint="eastAsia"/>
          <w:b/>
          <w:sz w:val="36"/>
          <w:szCs w:val="36"/>
        </w:rPr>
        <w:t>2</w:t>
      </w:r>
      <w:r w:rsidR="00034AD9">
        <w:rPr>
          <w:rFonts w:eastAsia="楷体_GB2312"/>
          <w:b/>
          <w:sz w:val="36"/>
          <w:szCs w:val="36"/>
        </w:rPr>
        <w:t>4</w:t>
      </w:r>
      <w:r>
        <w:rPr>
          <w:rFonts w:eastAsia="楷体_GB2312"/>
          <w:b/>
          <w:sz w:val="36"/>
          <w:szCs w:val="36"/>
        </w:rPr>
        <w:t>年秋季学期《</w:t>
      </w:r>
      <w:r>
        <w:rPr>
          <w:rFonts w:eastAsia="楷体_GB2312" w:hint="eastAsia"/>
          <w:b/>
          <w:sz w:val="36"/>
          <w:szCs w:val="36"/>
        </w:rPr>
        <w:t>开源软件开发实践</w:t>
      </w:r>
      <w:r>
        <w:rPr>
          <w:rFonts w:eastAsia="楷体_GB2312"/>
          <w:b/>
          <w:sz w:val="36"/>
          <w:szCs w:val="36"/>
        </w:rPr>
        <w:t>》</w:t>
      </w:r>
    </w:p>
    <w:p w14:paraId="340D95A7" w14:textId="77777777" w:rsidR="00ED7D72" w:rsidRDefault="00ED7D72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Lab</w:t>
      </w:r>
      <w:r>
        <w:rPr>
          <w:rFonts w:eastAsia="楷体_GB2312" w:hint="eastAsia"/>
          <w:b/>
          <w:sz w:val="52"/>
          <w:szCs w:val="52"/>
        </w:rPr>
        <w:t>4</w:t>
      </w:r>
      <w:r>
        <w:rPr>
          <w:rFonts w:eastAsia="楷体_GB2312" w:hint="eastAsia"/>
          <w:b/>
          <w:sz w:val="52"/>
          <w:szCs w:val="52"/>
        </w:rPr>
        <w:t>：开源软件开发中的</w:t>
      </w:r>
      <w:r>
        <w:rPr>
          <w:rFonts w:eastAsia="楷体_GB2312" w:hint="eastAsia"/>
          <w:b/>
          <w:sz w:val="52"/>
          <w:szCs w:val="52"/>
        </w:rPr>
        <w:t>DevOps</w:t>
      </w:r>
    </w:p>
    <w:p w14:paraId="0832F5F9" w14:textId="77777777" w:rsidR="00ED7D72" w:rsidRDefault="00ED7D72"/>
    <w:p w14:paraId="2612FDD1" w14:textId="77777777" w:rsidR="00ED7D72" w:rsidRDefault="00ED7D72"/>
    <w:p w14:paraId="41A002C8" w14:textId="77777777" w:rsidR="00ED7D72" w:rsidRDefault="00ED7D72"/>
    <w:p w14:paraId="329793EA" w14:textId="77777777" w:rsidR="00ED7D72" w:rsidRDefault="00ED7D72"/>
    <w:p w14:paraId="7C124901" w14:textId="77777777" w:rsidR="00ED7D72" w:rsidRDefault="00ED7D72"/>
    <w:p w14:paraId="648792C3" w14:textId="77777777" w:rsidR="00ED7D72" w:rsidRDefault="00ED7D72"/>
    <w:p w14:paraId="40163628" w14:textId="77777777" w:rsidR="00ED7D72" w:rsidRDefault="00ED7D72"/>
    <w:p w14:paraId="2F2864EA" w14:textId="77777777" w:rsidR="00ED7D72" w:rsidRDefault="00ED7D72"/>
    <w:p w14:paraId="3BB42A51" w14:textId="77777777" w:rsidR="00ED7D72" w:rsidRDefault="00ED7D72"/>
    <w:p w14:paraId="09C83FF1" w14:textId="77777777" w:rsidR="00ED7D72" w:rsidRDefault="00ED7D72"/>
    <w:p w14:paraId="6249C436" w14:textId="77777777" w:rsidR="00ED7D72" w:rsidRDefault="00ED7D72"/>
    <w:p w14:paraId="42F92648" w14:textId="77777777" w:rsidR="00ED7D72" w:rsidRDefault="00ED7D72"/>
    <w:p w14:paraId="6B3E69C0" w14:textId="77777777" w:rsidR="00ED7D72" w:rsidRDefault="00ED7D72"/>
    <w:p w14:paraId="546BE389" w14:textId="77777777" w:rsidR="00ED7D72" w:rsidRDefault="00ED7D72"/>
    <w:p w14:paraId="4A04D11E" w14:textId="77777777" w:rsidR="00ED7D72" w:rsidRDefault="00ED7D72"/>
    <w:p w14:paraId="35D73747" w14:textId="77777777" w:rsidR="00ED7D72" w:rsidRDefault="00ED7D72"/>
    <w:p w14:paraId="1C706E4B" w14:textId="77777777" w:rsidR="00ED7D72" w:rsidRDefault="00ED7D72"/>
    <w:p w14:paraId="2044025F" w14:textId="77777777" w:rsidR="00ED7D72" w:rsidRDefault="00ED7D72"/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38"/>
        <w:gridCol w:w="1595"/>
        <w:gridCol w:w="4387"/>
      </w:tblGrid>
      <w:tr w:rsidR="00ED7D72" w14:paraId="631449A2" w14:textId="77777777" w:rsidTr="00C468EF">
        <w:trPr>
          <w:jc w:val="center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C928" w14:textId="77777777" w:rsidR="00ED7D72" w:rsidRDefault="00ED7D72">
            <w:pPr>
              <w:spacing w:line="480" w:lineRule="auto"/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学号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EAC9" w14:textId="77777777" w:rsidR="00ED7D72" w:rsidRDefault="00ED7D72">
            <w:pPr>
              <w:spacing w:line="480" w:lineRule="auto"/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姓名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3BE030" w14:textId="77777777" w:rsidR="00ED7D72" w:rsidRDefault="00ED7D72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:rsidR="00ED7D72" w14:paraId="40D5040E" w14:textId="77777777" w:rsidTr="00C468EF">
        <w:trPr>
          <w:jc w:val="center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BA09" w14:textId="3C845030" w:rsidR="00ED7D72" w:rsidRDefault="00C468EF">
            <w:pPr>
              <w:spacing w:line="48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2022211690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5E6" w14:textId="1821E50D" w:rsidR="00ED7D72" w:rsidRDefault="00C468EF">
            <w:pPr>
              <w:spacing w:line="48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荣文杰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490F19" w14:textId="4BBAABE7" w:rsidR="00ED7D72" w:rsidRDefault="00C468EF">
            <w:pPr>
              <w:spacing w:line="48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18872333356</w:t>
            </w:r>
          </w:p>
        </w:tc>
      </w:tr>
    </w:tbl>
    <w:p w14:paraId="47095BFC" w14:textId="77777777" w:rsidR="00ED7D72" w:rsidRDefault="00ED7D72"/>
    <w:p w14:paraId="4D1AB6A7" w14:textId="77777777" w:rsidR="00ED7D72" w:rsidRDefault="00ED7D72"/>
    <w:p w14:paraId="14DDF1EC" w14:textId="77777777" w:rsidR="00ED7D72" w:rsidRDefault="00ED7D72"/>
    <w:p w14:paraId="2196A8A1" w14:textId="77777777" w:rsidR="00ED7D72" w:rsidRDefault="00ED7D72">
      <w:pPr>
        <w:sectPr w:rsidR="00ED7D72">
          <w:headerReference w:type="default" r:id="rId7"/>
          <w:footerReference w:type="even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2BCFDD50" w14:textId="77777777" w:rsidR="00ED7D72" w:rsidRDefault="00ED7D72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>
        <w:rPr>
          <w:rFonts w:eastAsia="黑体"/>
          <w:b/>
          <w:sz w:val="28"/>
          <w:szCs w:val="28"/>
        </w:rPr>
        <w:lastRenderedPageBreak/>
        <w:t>目</w:t>
      </w: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/>
          <w:b/>
          <w:sz w:val="28"/>
          <w:szCs w:val="28"/>
        </w:rPr>
        <w:t>录</w:t>
      </w:r>
      <w:bookmarkEnd w:id="0"/>
    </w:p>
    <w:p w14:paraId="606A2213" w14:textId="77777777" w:rsidR="00ED7D72" w:rsidRDefault="00ED7D72">
      <w:pPr>
        <w:rPr>
          <w:rFonts w:eastAsia="黑体"/>
          <w:b/>
          <w:sz w:val="28"/>
          <w:szCs w:val="28"/>
        </w:rPr>
      </w:pPr>
    </w:p>
    <w:p w14:paraId="62AA0ED6" w14:textId="77777777" w:rsidR="00ED7D72" w:rsidRDefault="00ED7D72">
      <w:pPr>
        <w:pStyle w:val="TOC1"/>
        <w:tabs>
          <w:tab w:val="clear" w:pos="420"/>
          <w:tab w:val="clear" w:pos="8296"/>
          <w:tab w:val="right" w:leader="dot" w:pos="830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hyperlink w:anchor="_Toc1529164088" w:history="1">
        <w:r>
          <w:rPr>
            <w:rFonts w:hint="eastAsia"/>
            <w:szCs w:val="32"/>
          </w:rPr>
          <w:t xml:space="preserve">1 </w:t>
        </w:r>
        <w:r>
          <w:rPr>
            <w:rFonts w:hint="eastAsia"/>
            <w:szCs w:val="32"/>
          </w:rPr>
          <w:t>实验要求</w:t>
        </w:r>
        <w:r>
          <w:tab/>
        </w:r>
        <w:fldSimple w:instr=" PAGEREF _Toc1529164088 \h ">
          <w:r>
            <w:t>1</w:t>
          </w:r>
        </w:fldSimple>
      </w:hyperlink>
    </w:p>
    <w:p w14:paraId="31082313" w14:textId="77777777" w:rsidR="00ED7D72" w:rsidRDefault="00ED7D72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1724023367" w:history="1">
        <w:r>
          <w:rPr>
            <w:szCs w:val="32"/>
          </w:rPr>
          <w:t xml:space="preserve">2 </w:t>
        </w:r>
        <w:r>
          <w:rPr>
            <w:rFonts w:hint="eastAsia"/>
            <w:szCs w:val="32"/>
          </w:rPr>
          <w:t>实验内容</w:t>
        </w:r>
        <w:r>
          <w:rPr>
            <w:rFonts w:hint="eastAsia"/>
            <w:szCs w:val="32"/>
          </w:rPr>
          <w:t>1 Github Actions DevOps</w:t>
        </w:r>
        <w:r>
          <w:rPr>
            <w:rFonts w:hint="eastAsia"/>
            <w:szCs w:val="32"/>
          </w:rPr>
          <w:t>实践</w:t>
        </w:r>
        <w:r>
          <w:tab/>
        </w:r>
        <w:fldSimple w:instr=" PAGEREF _Toc1724023367 \h ">
          <w:r>
            <w:t>1</w:t>
          </w:r>
        </w:fldSimple>
      </w:hyperlink>
    </w:p>
    <w:p w14:paraId="203668FF" w14:textId="77777777" w:rsidR="00ED7D72" w:rsidRDefault="00ED7D72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1811363845" w:history="1">
        <w:r>
          <w:rPr>
            <w:szCs w:val="32"/>
          </w:rPr>
          <w:t xml:space="preserve">3 </w:t>
        </w:r>
        <w:r>
          <w:rPr>
            <w:rFonts w:hint="eastAsia"/>
            <w:szCs w:val="32"/>
          </w:rPr>
          <w:t>实验内容</w:t>
        </w:r>
        <w:r>
          <w:rPr>
            <w:rFonts w:hint="eastAsia"/>
            <w:szCs w:val="32"/>
          </w:rPr>
          <w:t>2 Jenkins DevOps</w:t>
        </w:r>
        <w:r>
          <w:rPr>
            <w:rFonts w:hint="eastAsia"/>
            <w:szCs w:val="32"/>
          </w:rPr>
          <w:t>实践</w:t>
        </w:r>
        <w:r>
          <w:tab/>
        </w:r>
        <w:fldSimple w:instr=" PAGEREF _Toc1811363845 \h ">
          <w:r>
            <w:t>1</w:t>
          </w:r>
        </w:fldSimple>
      </w:hyperlink>
    </w:p>
    <w:p w14:paraId="6266B0FD" w14:textId="77777777" w:rsidR="00ED7D72" w:rsidRDefault="00ED7D72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863963043" w:history="1">
        <w:r>
          <w:rPr>
            <w:rFonts w:hint="eastAsia"/>
            <w:szCs w:val="32"/>
          </w:rPr>
          <w:t xml:space="preserve">4 </w:t>
        </w:r>
        <w:r>
          <w:rPr>
            <w:rFonts w:hint="eastAsia"/>
            <w:szCs w:val="32"/>
          </w:rPr>
          <w:t>小结</w:t>
        </w:r>
        <w:r>
          <w:tab/>
        </w:r>
        <w:fldSimple w:instr=" PAGEREF _Toc863963043 \h ">
          <w:r>
            <w:t>1</w:t>
          </w:r>
        </w:fldSimple>
      </w:hyperlink>
    </w:p>
    <w:p w14:paraId="18A0B626" w14:textId="77777777" w:rsidR="00ED7D72" w:rsidRDefault="00ED7D72">
      <w:pPr>
        <w:rPr>
          <w:color w:val="FF0000"/>
        </w:rPr>
      </w:pPr>
      <w:r>
        <w:rPr>
          <w:color w:val="FF0000"/>
        </w:rPr>
        <w:fldChar w:fldCharType="end"/>
      </w:r>
    </w:p>
    <w:p w14:paraId="68789A48" w14:textId="77777777" w:rsidR="00ED7D72" w:rsidRDefault="00ED7D72">
      <w:pPr>
        <w:rPr>
          <w:color w:val="FF0000"/>
        </w:rPr>
      </w:pPr>
      <w:r>
        <w:rPr>
          <w:color w:val="FF0000"/>
          <w:highlight w:val="yellow"/>
        </w:rPr>
        <w:t>[</w:t>
      </w:r>
      <w:r>
        <w:rPr>
          <w:color w:val="FF0000"/>
          <w:highlight w:val="yellow"/>
        </w:rPr>
        <w:t>文档全部完成之后，请更新上述区域</w:t>
      </w:r>
      <w:r>
        <w:rPr>
          <w:color w:val="FF0000"/>
          <w:highlight w:val="yellow"/>
        </w:rPr>
        <w:t>]</w:t>
      </w:r>
    </w:p>
    <w:p w14:paraId="75C3AB1F" w14:textId="77777777" w:rsidR="00ED7D72" w:rsidRDefault="00ED7D72"/>
    <w:p w14:paraId="6E88C4D6" w14:textId="77777777" w:rsidR="00ED7D72" w:rsidRDefault="00ED7D72">
      <w:pPr>
        <w:sectPr w:rsidR="00ED7D7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0FF43A42" w14:textId="77777777" w:rsidR="00ED7D72" w:rsidRDefault="00ED7D72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1" w:name="_Toc387752290"/>
      <w:bookmarkStart w:id="2" w:name="_Toc387749641"/>
      <w:bookmarkStart w:id="3" w:name="_Toc1529164088"/>
      <w:bookmarkStart w:id="4" w:name="_Toc258511502"/>
      <w:r>
        <w:rPr>
          <w:rFonts w:hint="eastAsia"/>
          <w:sz w:val="32"/>
          <w:szCs w:val="32"/>
        </w:rPr>
        <w:lastRenderedPageBreak/>
        <w:t>实验要求</w:t>
      </w:r>
      <w:bookmarkEnd w:id="1"/>
      <w:bookmarkEnd w:id="2"/>
      <w:bookmarkEnd w:id="3"/>
    </w:p>
    <w:p w14:paraId="51E3E17F" w14:textId="77777777" w:rsidR="004C6997" w:rsidRDefault="004C6997" w:rsidP="004C6997">
      <w:pPr>
        <w:rPr>
          <w:rFonts w:hint="eastAsia"/>
        </w:rPr>
      </w:pPr>
      <w:r>
        <w:rPr>
          <w:rFonts w:hint="eastAsia"/>
        </w:rPr>
        <w:t>本次实验训练开源软件开发中的基本</w:t>
      </w:r>
      <w:r>
        <w:rPr>
          <w:rFonts w:hint="eastAsia"/>
        </w:rPr>
        <w:t>DevOps</w:t>
      </w:r>
      <w:r>
        <w:rPr>
          <w:rFonts w:hint="eastAsia"/>
        </w:rPr>
        <w:t>操作，具体来说：</w:t>
      </w:r>
      <w:r>
        <w:rPr>
          <w:rFonts w:hint="eastAsia"/>
        </w:rPr>
        <w:t xml:space="preserve"> </w:t>
      </w:r>
    </w:p>
    <w:p w14:paraId="2E4E97A2" w14:textId="77777777" w:rsidR="004C6997" w:rsidRDefault="004C6997" w:rsidP="004C6997"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Fonts w:hint="eastAsia"/>
        </w:rPr>
        <w:t>掌握开源软件开发中的基本</w:t>
      </w:r>
      <w:r>
        <w:t>DevOps</w:t>
      </w:r>
      <w:r>
        <w:rPr>
          <w:rFonts w:hint="eastAsia"/>
        </w:rPr>
        <w:t>流程和工具的使用</w:t>
      </w:r>
      <w:r>
        <w:t xml:space="preserve"> </w:t>
      </w:r>
    </w:p>
    <w:p w14:paraId="181BFB2B" w14:textId="77777777" w:rsidR="004C6997" w:rsidRDefault="004C6997" w:rsidP="004C6997"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Fonts w:hint="eastAsia"/>
        </w:rPr>
        <w:t>熟悉利用</w:t>
      </w:r>
      <w:proofErr w:type="spellStart"/>
      <w:r>
        <w:t>Github</w:t>
      </w:r>
      <w:proofErr w:type="spellEnd"/>
      <w:r>
        <w:t xml:space="preserve"> Actions </w:t>
      </w:r>
      <w:r>
        <w:rPr>
          <w:rFonts w:hint="eastAsia"/>
        </w:rPr>
        <w:t>进行</w:t>
      </w:r>
      <w:r>
        <w:t xml:space="preserve">DevOps </w:t>
      </w:r>
    </w:p>
    <w:p w14:paraId="0EC5989B" w14:textId="047F67E2" w:rsidR="004C6997" w:rsidRPr="004C6997" w:rsidRDefault="004C6997" w:rsidP="004C6997">
      <w:pPr>
        <w:rPr>
          <w:rFonts w:hint="eastAsia"/>
        </w:rPr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Fonts w:hint="eastAsia"/>
        </w:rPr>
        <w:t>熟悉利用</w:t>
      </w:r>
      <w:r>
        <w:t>Jenkins</w:t>
      </w:r>
      <w:r>
        <w:rPr>
          <w:rFonts w:hint="eastAsia"/>
        </w:rPr>
        <w:t>进行</w:t>
      </w:r>
      <w:r>
        <w:t>DevOps</w:t>
      </w:r>
    </w:p>
    <w:p w14:paraId="6AEB7ACE" w14:textId="77777777" w:rsidR="00ED7D72" w:rsidRDefault="00ED7D72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5" w:name="_Toc1724023367"/>
      <w:r>
        <w:rPr>
          <w:rFonts w:hint="eastAsia"/>
          <w:sz w:val="32"/>
          <w:szCs w:val="32"/>
        </w:rPr>
        <w:t>实验内容</w:t>
      </w:r>
      <w:r>
        <w:rPr>
          <w:rFonts w:hint="eastAsia"/>
          <w:sz w:val="32"/>
          <w:szCs w:val="32"/>
        </w:rPr>
        <w:t xml:space="preserve">1 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 xml:space="preserve"> Actions DevOps</w:t>
      </w:r>
      <w:r>
        <w:rPr>
          <w:rFonts w:hint="eastAsia"/>
          <w:sz w:val="32"/>
          <w:szCs w:val="32"/>
        </w:rPr>
        <w:t>实践</w:t>
      </w:r>
      <w:bookmarkEnd w:id="5"/>
    </w:p>
    <w:p w14:paraId="5E7B4B1C" w14:textId="29A74D40" w:rsidR="00494546" w:rsidRDefault="00494546" w:rsidP="00494546">
      <w:r>
        <w:rPr>
          <w:rFonts w:hint="eastAsia"/>
        </w:rPr>
        <w:t>项目结构截图</w:t>
      </w:r>
    </w:p>
    <w:p w14:paraId="5E45A0D0" w14:textId="5BE635B5" w:rsidR="002C7E8B" w:rsidRDefault="002C7E8B" w:rsidP="00494546">
      <w:pPr>
        <w:rPr>
          <w:noProof/>
        </w:rPr>
      </w:pPr>
      <w:r w:rsidRPr="00EF78AF">
        <w:rPr>
          <w:noProof/>
        </w:rPr>
        <w:pict w14:anchorId="5BBA6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2" type="#_x0000_t75" style="width:310.5pt;height:330.75pt;visibility:visible;mso-wrap-style:square">
            <v:imagedata r:id="rId11" o:title=""/>
          </v:shape>
        </w:pict>
      </w:r>
    </w:p>
    <w:p w14:paraId="25072F86" w14:textId="173AD293" w:rsidR="00F57B34" w:rsidRDefault="00F57B34" w:rsidP="00494546">
      <w:pPr>
        <w:rPr>
          <w:bCs/>
        </w:rPr>
      </w:pPr>
      <w:proofErr w:type="spellStart"/>
      <w:r w:rsidRPr="00F57B34">
        <w:rPr>
          <w:rFonts w:hint="eastAsia"/>
          <w:bCs/>
        </w:rPr>
        <w:t>Github</w:t>
      </w:r>
      <w:proofErr w:type="spellEnd"/>
      <w:r w:rsidRPr="00F57B34">
        <w:rPr>
          <w:rFonts w:hint="eastAsia"/>
          <w:bCs/>
        </w:rPr>
        <w:t>中的</w:t>
      </w:r>
      <w:r w:rsidRPr="00F57B34">
        <w:rPr>
          <w:rFonts w:hint="eastAsia"/>
          <w:bCs/>
        </w:rPr>
        <w:t>Actions</w:t>
      </w:r>
      <w:r w:rsidRPr="00F57B34">
        <w:rPr>
          <w:rFonts w:hint="eastAsia"/>
          <w:bCs/>
        </w:rPr>
        <w:t>的若干界面</w:t>
      </w:r>
      <w:r>
        <w:rPr>
          <w:rFonts w:hint="eastAsia"/>
          <w:bCs/>
        </w:rPr>
        <w:t>：</w:t>
      </w:r>
    </w:p>
    <w:p w14:paraId="6684041B" w14:textId="7CBFDB64" w:rsidR="0007452D" w:rsidRDefault="0007452D" w:rsidP="00494546">
      <w:pPr>
        <w:rPr>
          <w:rFonts w:hint="eastAsia"/>
          <w:bCs/>
        </w:rPr>
      </w:pPr>
      <w:r w:rsidRPr="00EF78AF">
        <w:rPr>
          <w:noProof/>
        </w:rPr>
        <w:lastRenderedPageBreak/>
        <w:pict w14:anchorId="17633665">
          <v:shape id="_x0000_i1204" type="#_x0000_t75" style="width:414.75pt;height:180pt;visibility:visible;mso-wrap-style:square">
            <v:imagedata r:id="rId12" o:title=""/>
          </v:shape>
        </w:pict>
      </w:r>
    </w:p>
    <w:p w14:paraId="55D4EBD0" w14:textId="51FA0563" w:rsidR="008167BB" w:rsidRDefault="008167BB" w:rsidP="00494546">
      <w:pPr>
        <w:rPr>
          <w:rFonts w:hint="eastAsia"/>
          <w:bCs/>
        </w:rPr>
      </w:pPr>
      <w:r w:rsidRPr="00EF78AF">
        <w:rPr>
          <w:noProof/>
        </w:rPr>
        <w:pict w14:anchorId="64001779">
          <v:shape id="_x0000_i1203" type="#_x0000_t75" style="width:415.5pt;height:300.75pt;visibility:visible;mso-wrap-style:square">
            <v:imagedata r:id="rId13" o:title=""/>
          </v:shape>
        </w:pict>
      </w:r>
    </w:p>
    <w:p w14:paraId="7A4CF31E" w14:textId="2BA46124" w:rsidR="00F57B34" w:rsidRPr="00F57B34" w:rsidRDefault="005472F1" w:rsidP="00494546">
      <w:pPr>
        <w:rPr>
          <w:rFonts w:hint="eastAsia"/>
          <w:bCs/>
        </w:rPr>
      </w:pPr>
      <w:r w:rsidRPr="00EF78AF">
        <w:rPr>
          <w:noProof/>
        </w:rPr>
        <w:lastRenderedPageBreak/>
        <w:pict w14:anchorId="758B5564">
          <v:shape id="_x0000_i1205" type="#_x0000_t75" style="width:414.75pt;height:240.75pt;visibility:visible;mso-wrap-style:square">
            <v:imagedata r:id="rId14" o:title=""/>
          </v:shape>
        </w:pict>
      </w:r>
    </w:p>
    <w:p w14:paraId="18441195" w14:textId="77777777" w:rsidR="00ED7D72" w:rsidRDefault="00ED7D72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6" w:name="_Toc1811363845"/>
      <w:r>
        <w:rPr>
          <w:rFonts w:hint="eastAsia"/>
          <w:sz w:val="32"/>
          <w:szCs w:val="32"/>
        </w:rPr>
        <w:t>实验内容</w:t>
      </w:r>
      <w:r>
        <w:rPr>
          <w:rFonts w:hint="eastAsia"/>
          <w:sz w:val="32"/>
          <w:szCs w:val="32"/>
        </w:rPr>
        <w:t>2 Jenkins DevOps</w:t>
      </w:r>
      <w:r>
        <w:rPr>
          <w:rFonts w:hint="eastAsia"/>
          <w:sz w:val="32"/>
          <w:szCs w:val="32"/>
        </w:rPr>
        <w:t>实践</w:t>
      </w:r>
      <w:bookmarkEnd w:id="6"/>
    </w:p>
    <w:p w14:paraId="734A8E2D" w14:textId="07DAD5DB" w:rsidR="009909E5" w:rsidRDefault="009909E5" w:rsidP="009909E5">
      <w:pPr>
        <w:rPr>
          <w:noProof/>
        </w:rPr>
      </w:pPr>
      <w:r w:rsidRPr="00EF78AF">
        <w:rPr>
          <w:noProof/>
        </w:rPr>
        <w:pict w14:anchorId="1385A1CD">
          <v:shape id="_x0000_i1206" type="#_x0000_t75" style="width:415.5pt;height:243.75pt;visibility:visible;mso-wrap-style:square">
            <v:imagedata r:id="rId15" o:title=""/>
          </v:shape>
        </w:pict>
      </w:r>
    </w:p>
    <w:p w14:paraId="49229BBF" w14:textId="56F9A556" w:rsidR="00E8643F" w:rsidRDefault="00E8643F" w:rsidP="009909E5">
      <w:pPr>
        <w:rPr>
          <w:noProof/>
        </w:rPr>
      </w:pPr>
      <w:r w:rsidRPr="00EF78AF">
        <w:rPr>
          <w:noProof/>
        </w:rPr>
        <w:lastRenderedPageBreak/>
        <w:pict w14:anchorId="4BD72A38">
          <v:shape id="_x0000_i1207" type="#_x0000_t75" style="width:415.5pt;height:347.25pt;visibility:visible;mso-wrap-style:square">
            <v:imagedata r:id="rId16" o:title=""/>
          </v:shape>
        </w:pict>
      </w:r>
    </w:p>
    <w:p w14:paraId="7C6D2937" w14:textId="5C0507ED" w:rsidR="00E8643F" w:rsidRDefault="00E8643F" w:rsidP="009909E5">
      <w:pPr>
        <w:rPr>
          <w:noProof/>
        </w:rPr>
      </w:pPr>
      <w:r w:rsidRPr="00EF78AF">
        <w:rPr>
          <w:noProof/>
        </w:rPr>
        <w:pict w14:anchorId="162A9425">
          <v:shape id="_x0000_i1212" type="#_x0000_t75" style="width:415.5pt;height:324pt;visibility:visible;mso-wrap-style:square">
            <v:imagedata r:id="rId17" o:title=""/>
          </v:shape>
        </w:pict>
      </w:r>
      <w:r w:rsidR="00F728DA" w:rsidRPr="00F728DA">
        <w:rPr>
          <w:noProof/>
        </w:rPr>
        <w:t xml:space="preserve"> </w:t>
      </w:r>
      <w:r w:rsidR="00F728DA" w:rsidRPr="00EF78AF">
        <w:rPr>
          <w:noProof/>
        </w:rPr>
        <w:lastRenderedPageBreak/>
        <w:pict w14:anchorId="670E4EC1">
          <v:shape id="_x0000_i1213" type="#_x0000_t75" style="width:398.25pt;height:342pt;visibility:visible;mso-wrap-style:square">
            <v:imagedata r:id="rId18" o:title=""/>
          </v:shape>
        </w:pict>
      </w:r>
    </w:p>
    <w:p w14:paraId="627878F5" w14:textId="6C5765B7" w:rsidR="00E57ECC" w:rsidRPr="009909E5" w:rsidRDefault="00E57ECC" w:rsidP="009909E5">
      <w:r w:rsidRPr="00EF78AF">
        <w:rPr>
          <w:noProof/>
        </w:rPr>
        <w:lastRenderedPageBreak/>
        <w:pict w14:anchorId="49138B5C">
          <v:shape id="_x0000_i1231" type="#_x0000_t75" style="width:415.5pt;height:405.75pt;visibility:visible;mso-wrap-style:square">
            <v:imagedata r:id="rId19" o:title=""/>
          </v:shape>
        </w:pict>
      </w:r>
    </w:p>
    <w:p w14:paraId="61A4BA61" w14:textId="77777777" w:rsidR="00ED7D72" w:rsidRDefault="00ED7D72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7" w:name="_Toc387752313"/>
      <w:bookmarkStart w:id="8" w:name="_Toc387749659"/>
      <w:bookmarkStart w:id="9" w:name="_Toc863963043"/>
      <w:bookmarkEnd w:id="4"/>
      <w:r>
        <w:rPr>
          <w:rFonts w:hint="eastAsia"/>
          <w:sz w:val="32"/>
          <w:szCs w:val="32"/>
        </w:rPr>
        <w:t>小结</w:t>
      </w:r>
      <w:bookmarkEnd w:id="7"/>
      <w:bookmarkEnd w:id="8"/>
      <w:bookmarkEnd w:id="9"/>
    </w:p>
    <w:p w14:paraId="228EDD3A" w14:textId="77777777" w:rsidR="00305161" w:rsidRPr="00305161" w:rsidRDefault="00305161" w:rsidP="00305161">
      <w:pPr>
        <w:ind w:leftChars="200" w:left="420"/>
        <w:rPr>
          <w:rFonts w:hint="eastAsia"/>
          <w:bCs/>
        </w:rPr>
      </w:pPr>
      <w:r w:rsidRPr="00305161">
        <w:rPr>
          <w:rFonts w:hint="eastAsia"/>
          <w:bCs/>
        </w:rPr>
        <w:t>在本次实验中，我们实现了将开发环境与自动化流程相结合，通过</w:t>
      </w:r>
      <w:r w:rsidRPr="00305161">
        <w:rPr>
          <w:rFonts w:hint="eastAsia"/>
          <w:bCs/>
        </w:rPr>
        <w:t xml:space="preserve"> GitHub Actions </w:t>
      </w:r>
      <w:r w:rsidRPr="00305161">
        <w:rPr>
          <w:rFonts w:hint="eastAsia"/>
          <w:bCs/>
        </w:rPr>
        <w:t>和</w:t>
      </w:r>
      <w:r w:rsidRPr="00305161">
        <w:rPr>
          <w:rFonts w:hint="eastAsia"/>
          <w:bCs/>
        </w:rPr>
        <w:t xml:space="preserve"> Jenkins </w:t>
      </w:r>
      <w:r w:rsidRPr="00305161">
        <w:rPr>
          <w:rFonts w:hint="eastAsia"/>
          <w:bCs/>
        </w:rPr>
        <w:t>实现了</w:t>
      </w:r>
      <w:r w:rsidRPr="00305161">
        <w:rPr>
          <w:rFonts w:hint="eastAsia"/>
          <w:bCs/>
        </w:rPr>
        <w:t xml:space="preserve"> CI/CD </w:t>
      </w:r>
      <w:r w:rsidRPr="00305161">
        <w:rPr>
          <w:rFonts w:hint="eastAsia"/>
          <w:bCs/>
        </w:rPr>
        <w:t>的基本操作。在</w:t>
      </w:r>
      <w:r w:rsidRPr="00305161">
        <w:rPr>
          <w:rFonts w:hint="eastAsia"/>
          <w:bCs/>
        </w:rPr>
        <w:t xml:space="preserve"> GitHub Actions </w:t>
      </w:r>
      <w:r w:rsidRPr="00305161">
        <w:rPr>
          <w:rFonts w:hint="eastAsia"/>
          <w:bCs/>
        </w:rPr>
        <w:t>的部分，我学习了如何配置工作流文件，使得在代码提交后自动执行单元测试。这是</w:t>
      </w:r>
      <w:r w:rsidRPr="00305161">
        <w:rPr>
          <w:rFonts w:hint="eastAsia"/>
          <w:bCs/>
        </w:rPr>
        <w:t xml:space="preserve"> DevOps </w:t>
      </w:r>
      <w:r w:rsidRPr="00305161">
        <w:rPr>
          <w:rFonts w:hint="eastAsia"/>
          <w:bCs/>
        </w:rPr>
        <w:t>实践中的重要环节，能够显著提高开发效率并减少人工操作错误。</w:t>
      </w:r>
    </w:p>
    <w:p w14:paraId="5DC9BE2E" w14:textId="77777777" w:rsidR="00305161" w:rsidRPr="00305161" w:rsidRDefault="00305161" w:rsidP="00305161">
      <w:pPr>
        <w:ind w:leftChars="200" w:left="420"/>
        <w:rPr>
          <w:bCs/>
        </w:rPr>
      </w:pPr>
    </w:p>
    <w:p w14:paraId="1F91C8D3" w14:textId="77777777" w:rsidR="00305161" w:rsidRPr="00305161" w:rsidRDefault="00305161" w:rsidP="00305161">
      <w:pPr>
        <w:ind w:leftChars="200" w:left="420"/>
        <w:rPr>
          <w:rFonts w:hint="eastAsia"/>
          <w:bCs/>
        </w:rPr>
      </w:pPr>
      <w:r w:rsidRPr="00305161">
        <w:rPr>
          <w:rFonts w:hint="eastAsia"/>
          <w:bCs/>
        </w:rPr>
        <w:t>在</w:t>
      </w:r>
      <w:r w:rsidRPr="00305161">
        <w:rPr>
          <w:rFonts w:hint="eastAsia"/>
          <w:bCs/>
        </w:rPr>
        <w:t xml:space="preserve"> Jenkins </w:t>
      </w:r>
      <w:r w:rsidRPr="00305161">
        <w:rPr>
          <w:rFonts w:hint="eastAsia"/>
          <w:bCs/>
        </w:rPr>
        <w:t>部分，我进一步了解了如何通过集成</w:t>
      </w:r>
      <w:r w:rsidRPr="00305161">
        <w:rPr>
          <w:rFonts w:hint="eastAsia"/>
          <w:bCs/>
        </w:rPr>
        <w:t xml:space="preserve"> GitHub </w:t>
      </w:r>
      <w:r w:rsidRPr="00305161">
        <w:rPr>
          <w:rFonts w:hint="eastAsia"/>
          <w:bCs/>
        </w:rPr>
        <w:t>仓库，设置定时构建以及自动创建和推送</w:t>
      </w:r>
      <w:r w:rsidRPr="00305161">
        <w:rPr>
          <w:rFonts w:hint="eastAsia"/>
          <w:bCs/>
        </w:rPr>
        <w:t xml:space="preserve"> Pull Request</w:t>
      </w:r>
      <w:r w:rsidRPr="00305161">
        <w:rPr>
          <w:rFonts w:hint="eastAsia"/>
          <w:bCs/>
        </w:rPr>
        <w:t>。这个过程让我体验了从手动构建到自动化构建的转变，掌握了</w:t>
      </w:r>
      <w:r w:rsidRPr="00305161">
        <w:rPr>
          <w:rFonts w:hint="eastAsia"/>
          <w:bCs/>
        </w:rPr>
        <w:t xml:space="preserve"> CI/CD </w:t>
      </w:r>
      <w:r w:rsidRPr="00305161">
        <w:rPr>
          <w:rFonts w:hint="eastAsia"/>
          <w:bCs/>
        </w:rPr>
        <w:t>工具的配置和使用，进一步加深了对</w:t>
      </w:r>
      <w:r w:rsidRPr="00305161">
        <w:rPr>
          <w:rFonts w:hint="eastAsia"/>
          <w:bCs/>
        </w:rPr>
        <w:t xml:space="preserve"> DevOps </w:t>
      </w:r>
      <w:r w:rsidRPr="00305161">
        <w:rPr>
          <w:rFonts w:hint="eastAsia"/>
          <w:bCs/>
        </w:rPr>
        <w:t>工作流的理解。</w:t>
      </w:r>
    </w:p>
    <w:p w14:paraId="36D1FF86" w14:textId="77777777" w:rsidR="00305161" w:rsidRPr="00305161" w:rsidRDefault="00305161" w:rsidP="00305161">
      <w:pPr>
        <w:ind w:leftChars="200" w:left="420"/>
        <w:rPr>
          <w:bCs/>
        </w:rPr>
      </w:pPr>
    </w:p>
    <w:p w14:paraId="078F00C5" w14:textId="31448C5A" w:rsidR="00ED7D72" w:rsidRPr="00305161" w:rsidRDefault="00305161" w:rsidP="00305161">
      <w:pPr>
        <w:ind w:leftChars="200" w:left="420"/>
        <w:rPr>
          <w:bCs/>
        </w:rPr>
      </w:pPr>
      <w:r w:rsidRPr="00305161">
        <w:rPr>
          <w:rFonts w:hint="eastAsia"/>
          <w:bCs/>
        </w:rPr>
        <w:t>通过此次实验，我也发现了自己对</w:t>
      </w:r>
      <w:r w:rsidRPr="00305161">
        <w:rPr>
          <w:rFonts w:hint="eastAsia"/>
          <w:bCs/>
        </w:rPr>
        <w:t xml:space="preserve"> Git</w:t>
      </w:r>
      <w:r w:rsidRPr="00305161">
        <w:rPr>
          <w:rFonts w:hint="eastAsia"/>
          <w:bCs/>
        </w:rPr>
        <w:t>、</w:t>
      </w:r>
      <w:r w:rsidRPr="00305161">
        <w:rPr>
          <w:rFonts w:hint="eastAsia"/>
          <w:bCs/>
        </w:rPr>
        <w:t>Maven</w:t>
      </w:r>
      <w:r w:rsidRPr="00305161">
        <w:rPr>
          <w:rFonts w:hint="eastAsia"/>
          <w:bCs/>
        </w:rPr>
        <w:t>、</w:t>
      </w:r>
      <w:r w:rsidRPr="00305161">
        <w:rPr>
          <w:rFonts w:hint="eastAsia"/>
          <w:bCs/>
        </w:rPr>
        <w:t xml:space="preserve">Jenkins </w:t>
      </w:r>
      <w:r w:rsidRPr="00305161">
        <w:rPr>
          <w:rFonts w:hint="eastAsia"/>
          <w:bCs/>
        </w:rPr>
        <w:t>配置等工具的掌握还有一些薄弱之处，特别是在</w:t>
      </w:r>
      <w:r w:rsidRPr="00305161">
        <w:rPr>
          <w:rFonts w:hint="eastAsia"/>
          <w:bCs/>
        </w:rPr>
        <w:t xml:space="preserve"> SSH </w:t>
      </w:r>
      <w:r w:rsidRPr="00305161">
        <w:rPr>
          <w:rFonts w:hint="eastAsia"/>
          <w:bCs/>
        </w:rPr>
        <w:t>密钥配置和</w:t>
      </w:r>
      <w:r w:rsidRPr="00305161">
        <w:rPr>
          <w:rFonts w:hint="eastAsia"/>
          <w:bCs/>
        </w:rPr>
        <w:t xml:space="preserve"> GitHub </w:t>
      </w:r>
      <w:r w:rsidRPr="00305161">
        <w:rPr>
          <w:rFonts w:hint="eastAsia"/>
          <w:bCs/>
        </w:rPr>
        <w:t>操作上遇到了一些问题，幸好通过查阅资料和参考文档解决了问题。这让我认识到，</w:t>
      </w:r>
      <w:r w:rsidRPr="00305161">
        <w:rPr>
          <w:rFonts w:hint="eastAsia"/>
          <w:bCs/>
        </w:rPr>
        <w:t xml:space="preserve">DevOps </w:t>
      </w:r>
      <w:r w:rsidRPr="00305161">
        <w:rPr>
          <w:rFonts w:hint="eastAsia"/>
          <w:bCs/>
        </w:rPr>
        <w:t>不仅仅是代码和工具的集成，更是对整个开发、测试和部署流程的深入理解和灵活运用。</w:t>
      </w:r>
    </w:p>
    <w:sectPr w:rsidR="00ED7D72" w:rsidRPr="00305161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24F4B" w14:textId="77777777" w:rsidR="00ED7D72" w:rsidRDefault="00ED7D72">
      <w:r>
        <w:separator/>
      </w:r>
    </w:p>
  </w:endnote>
  <w:endnote w:type="continuationSeparator" w:id="0">
    <w:p w14:paraId="464BCE77" w14:textId="77777777" w:rsidR="00ED7D72" w:rsidRDefault="00ED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BF5EE" w14:textId="77777777" w:rsidR="00ED7D72" w:rsidRDefault="00ED7D72">
    <w:pPr>
      <w:pStyle w:val="a8"/>
      <w:framePr w:wrap="around" w:vAnchor="text" w:hAnchor="margin" w:xAlign="center" w:y="1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fldChar w:fldCharType="end"/>
    </w:r>
  </w:p>
  <w:p w14:paraId="056678F1" w14:textId="77777777" w:rsidR="00ED7D72" w:rsidRDefault="00ED7D7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4DAE" w14:textId="77777777" w:rsidR="00ED7D72" w:rsidRDefault="00ED7D72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lang w:val="en-US" w:eastAsia="zh-CN"/>
      </w:rPr>
      <w:t>2</w:t>
    </w:r>
    <w:r>
      <w:rPr>
        <w:rStyle w:val="af0"/>
      </w:rPr>
      <w:fldChar w:fldCharType="end"/>
    </w:r>
  </w:p>
  <w:p w14:paraId="2496C9BB" w14:textId="77777777" w:rsidR="00ED7D72" w:rsidRDefault="00ED7D72">
    <w:pPr>
      <w:pStyle w:val="a4"/>
    </w:pPr>
    <w:r>
      <w:pict w14:anchorId="50D7B068">
        <v:rect id="文本框83" o:spid="_x0000_s2049" style="position:absolute;left:0;text-align:left;margin-left:0;margin-top:0;width:9.05pt;height:12.05pt;z-index:251657728;mso-wrap-style:none;mso-position-horizontal:center;mso-position-horizontal-relative:margin" filled="f" stroked="f">
          <v:textbox style="mso-fit-shape-to-text:t" inset="0,0,0,0">
            <w:txbxContent>
              <w:p w14:paraId="7D975520" w14:textId="77777777" w:rsidR="00ED7D72" w:rsidRDefault="00ED7D72">
                <w:pPr>
                  <w:pStyle w:val="a8"/>
                  <w:rPr>
                    <w:rStyle w:val="af0"/>
                    <w:rFonts w:eastAsia="Arial Unicode MS"/>
                    <w:sz w:val="21"/>
                    <w:szCs w:val="21"/>
                  </w:rPr>
                </w:pP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74485" w14:textId="77777777" w:rsidR="00ED7D72" w:rsidRDefault="00ED7D72">
      <w:r>
        <w:separator/>
      </w:r>
    </w:p>
  </w:footnote>
  <w:footnote w:type="continuationSeparator" w:id="0">
    <w:p w14:paraId="6728AD96" w14:textId="77777777" w:rsidR="00ED7D72" w:rsidRDefault="00ED7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208FF" w14:textId="77777777" w:rsidR="00ED7D72" w:rsidRDefault="00ED7D72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DCF60" w14:textId="77777777" w:rsidR="00ED7D72" w:rsidRDefault="00ED7D72">
    <w:pPr>
      <w:pStyle w:val="a9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哈工大计算学部《开源软件开发实践》实验报告</w:t>
    </w:r>
    <w:r>
      <w:rPr>
        <w:rFonts w:hint="eastAsia"/>
        <w:sz w:val="21"/>
        <w:szCs w:val="21"/>
      </w:rPr>
      <w:tab/>
      <w:t xml:space="preserve">Lab4 </w:t>
    </w:r>
    <w:r>
      <w:rPr>
        <w:rFonts w:hint="eastAsia"/>
        <w:sz w:val="21"/>
        <w:szCs w:val="21"/>
      </w:rPr>
      <w:t>开源软件开发中的</w:t>
    </w:r>
    <w:r>
      <w:rPr>
        <w:rFonts w:hint="eastAsia"/>
        <w:sz w:val="21"/>
        <w:szCs w:val="21"/>
      </w:rPr>
      <w:t>DevOps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16B6A" w14:textId="77777777" w:rsidR="00ED7D72" w:rsidRDefault="00ED7D72">
    <w:pPr>
      <w:pStyle w:val="a9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28"/>
    <w:multiLevelType w:val="multilevel"/>
    <w:tmpl w:val="000000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57BAEF8"/>
    <w:multiLevelType w:val="singleLevel"/>
    <w:tmpl w:val="757BAEF8"/>
    <w:lvl w:ilvl="0">
      <w:start w:val="1"/>
      <w:numFmt w:val="bullet"/>
      <w:lvlText w:val=""/>
      <w:lvlJc w:val="left"/>
      <w:pPr>
        <w:tabs>
          <w:tab w:val="num" w:pos="420"/>
        </w:tabs>
        <w:ind w:left="840" w:hanging="420"/>
      </w:pPr>
      <w:rPr>
        <w:rFonts w:ascii="Wingdings" w:hAnsi="Wingdings" w:hint="default"/>
      </w:rPr>
    </w:lvl>
  </w:abstractNum>
  <w:num w:numId="1" w16cid:durableId="2015567628">
    <w:abstractNumId w:val="0"/>
  </w:num>
  <w:num w:numId="2" w16cid:durableId="1470902245">
    <w:abstractNumId w:val="1"/>
  </w:num>
  <w:num w:numId="3" w16cid:durableId="75590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48C5"/>
    <w:rsid w:val="00034AD9"/>
    <w:rsid w:val="0007452D"/>
    <w:rsid w:val="00076FBD"/>
    <w:rsid w:val="00081B5F"/>
    <w:rsid w:val="000B44B8"/>
    <w:rsid w:val="000F6CAD"/>
    <w:rsid w:val="00136B70"/>
    <w:rsid w:val="00137CE3"/>
    <w:rsid w:val="00152F35"/>
    <w:rsid w:val="0017568B"/>
    <w:rsid w:val="001C36EE"/>
    <w:rsid w:val="001D29D2"/>
    <w:rsid w:val="001E224E"/>
    <w:rsid w:val="001E4AEB"/>
    <w:rsid w:val="001F16F7"/>
    <w:rsid w:val="00217E9E"/>
    <w:rsid w:val="00290531"/>
    <w:rsid w:val="002B0F34"/>
    <w:rsid w:val="002C7E8B"/>
    <w:rsid w:val="002F792E"/>
    <w:rsid w:val="00305161"/>
    <w:rsid w:val="0034509E"/>
    <w:rsid w:val="00362B87"/>
    <w:rsid w:val="00402167"/>
    <w:rsid w:val="00403A3C"/>
    <w:rsid w:val="004207CF"/>
    <w:rsid w:val="00431C8F"/>
    <w:rsid w:val="00446F03"/>
    <w:rsid w:val="00491356"/>
    <w:rsid w:val="0049151F"/>
    <w:rsid w:val="00494546"/>
    <w:rsid w:val="004C6997"/>
    <w:rsid w:val="004D3FCA"/>
    <w:rsid w:val="0050239E"/>
    <w:rsid w:val="005028EE"/>
    <w:rsid w:val="00511AE9"/>
    <w:rsid w:val="00523D6F"/>
    <w:rsid w:val="005472F1"/>
    <w:rsid w:val="00571158"/>
    <w:rsid w:val="005B31AD"/>
    <w:rsid w:val="005E3F8A"/>
    <w:rsid w:val="00610C97"/>
    <w:rsid w:val="00624F5E"/>
    <w:rsid w:val="006278E5"/>
    <w:rsid w:val="00637850"/>
    <w:rsid w:val="006459A5"/>
    <w:rsid w:val="006B02F0"/>
    <w:rsid w:val="00705E7C"/>
    <w:rsid w:val="007B5466"/>
    <w:rsid w:val="007B5A43"/>
    <w:rsid w:val="007C70FC"/>
    <w:rsid w:val="007E4523"/>
    <w:rsid w:val="007E7FFD"/>
    <w:rsid w:val="007F5B9B"/>
    <w:rsid w:val="008100AB"/>
    <w:rsid w:val="008167BB"/>
    <w:rsid w:val="008676E8"/>
    <w:rsid w:val="00872EAA"/>
    <w:rsid w:val="00886DFC"/>
    <w:rsid w:val="00894B13"/>
    <w:rsid w:val="008B3182"/>
    <w:rsid w:val="008B796D"/>
    <w:rsid w:val="008C55DB"/>
    <w:rsid w:val="008E0E65"/>
    <w:rsid w:val="00934F33"/>
    <w:rsid w:val="009775BB"/>
    <w:rsid w:val="009909E5"/>
    <w:rsid w:val="00994809"/>
    <w:rsid w:val="009B6A8D"/>
    <w:rsid w:val="009F5241"/>
    <w:rsid w:val="00A13860"/>
    <w:rsid w:val="00A41962"/>
    <w:rsid w:val="00A446C6"/>
    <w:rsid w:val="00A510CF"/>
    <w:rsid w:val="00A85F0B"/>
    <w:rsid w:val="00AA5321"/>
    <w:rsid w:val="00AE2350"/>
    <w:rsid w:val="00B07651"/>
    <w:rsid w:val="00B11721"/>
    <w:rsid w:val="00B1757E"/>
    <w:rsid w:val="00B20F0E"/>
    <w:rsid w:val="00B2205B"/>
    <w:rsid w:val="00B2605D"/>
    <w:rsid w:val="00B80822"/>
    <w:rsid w:val="00B8766E"/>
    <w:rsid w:val="00B97886"/>
    <w:rsid w:val="00BB32E2"/>
    <w:rsid w:val="00BE4BAF"/>
    <w:rsid w:val="00C230D3"/>
    <w:rsid w:val="00C34F60"/>
    <w:rsid w:val="00C468EF"/>
    <w:rsid w:val="00C71BC1"/>
    <w:rsid w:val="00C755B5"/>
    <w:rsid w:val="00CA53BB"/>
    <w:rsid w:val="00CD1928"/>
    <w:rsid w:val="00D15BF1"/>
    <w:rsid w:val="00D61324"/>
    <w:rsid w:val="00D73964"/>
    <w:rsid w:val="00D765A1"/>
    <w:rsid w:val="00DA14B3"/>
    <w:rsid w:val="00DA7824"/>
    <w:rsid w:val="00DF1E06"/>
    <w:rsid w:val="00DF3D38"/>
    <w:rsid w:val="00E066FE"/>
    <w:rsid w:val="00E17F09"/>
    <w:rsid w:val="00E541B7"/>
    <w:rsid w:val="00E57ECC"/>
    <w:rsid w:val="00E8643F"/>
    <w:rsid w:val="00E877FD"/>
    <w:rsid w:val="00E93452"/>
    <w:rsid w:val="00EA1FAE"/>
    <w:rsid w:val="00ED7D72"/>
    <w:rsid w:val="00F32A1C"/>
    <w:rsid w:val="00F57B34"/>
    <w:rsid w:val="00F71B7F"/>
    <w:rsid w:val="00F728DA"/>
    <w:rsid w:val="2D1D5128"/>
    <w:rsid w:val="5FFBD74A"/>
    <w:rsid w:val="5FFFE32A"/>
    <w:rsid w:val="6F29BD9E"/>
    <w:rsid w:val="77EEB16C"/>
    <w:rsid w:val="7B4BED82"/>
    <w:rsid w:val="B9FF7CCE"/>
    <w:rsid w:val="BF3779C1"/>
    <w:rsid w:val="FEEB8FFE"/>
    <w:rsid w:val="FEF7C42A"/>
    <w:rsid w:val="FFFDA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5964A0"/>
  <w15:chartTrackingRefBased/>
  <w15:docId w15:val="{A0C47B37-B073-46A2-824C-52935401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link w:val="a5"/>
    <w:pPr>
      <w:spacing w:after="120"/>
    </w:pPr>
    <w:rPr>
      <w:sz w:val="22"/>
      <w:szCs w:val="20"/>
    </w:rPr>
  </w:style>
  <w:style w:type="character" w:customStyle="1" w:styleId="a5">
    <w:name w:val="正文文本 字符"/>
    <w:link w:val="a4"/>
    <w:rPr>
      <w:kern w:val="2"/>
      <w:sz w:val="22"/>
    </w:rPr>
  </w:style>
  <w:style w:type="paragraph" w:styleId="a6">
    <w:name w:val="Body Text Indent"/>
    <w:basedOn w:val="a"/>
    <w:link w:val="a7"/>
    <w:pPr>
      <w:spacing w:after="120"/>
      <w:ind w:leftChars="200" w:left="420"/>
    </w:pPr>
  </w:style>
  <w:style w:type="character" w:customStyle="1" w:styleId="a7">
    <w:name w:val="正文文本缩进 字符"/>
    <w:link w:val="a6"/>
    <w:rPr>
      <w:kern w:val="2"/>
      <w:sz w:val="21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styleId="TOC4">
    <w:name w:val="toc 4"/>
    <w:basedOn w:val="a"/>
    <w:next w:val="a"/>
    <w:pPr>
      <w:ind w:leftChars="600" w:left="1260"/>
    </w:pPr>
  </w:style>
  <w:style w:type="paragraph" w:styleId="ab">
    <w:name w:val="index heading"/>
    <w:basedOn w:val="a"/>
    <w:next w:val="11"/>
    <w:rPr>
      <w:rFonts w:hint="eastAsia"/>
    </w:rPr>
  </w:style>
  <w:style w:type="paragraph" w:styleId="11">
    <w:name w:val="index 1"/>
    <w:basedOn w:val="a"/>
    <w:next w:val="a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c">
    <w:name w:val="Normal (Web)"/>
    <w:basedOn w:val="a"/>
    <w:rPr>
      <w:sz w:val="24"/>
    </w:rPr>
  </w:style>
  <w:style w:type="paragraph" w:styleId="ad">
    <w:name w:val="Body Text First Indent"/>
    <w:basedOn w:val="a"/>
    <w:link w:val="ae"/>
    <w:pPr>
      <w:ind w:firstLineChars="200" w:firstLine="498"/>
    </w:pPr>
    <w:rPr>
      <w:sz w:val="22"/>
      <w:szCs w:val="20"/>
    </w:rPr>
  </w:style>
  <w:style w:type="character" w:customStyle="1" w:styleId="ae">
    <w:name w:val="正文文本首行缩进 字符"/>
    <w:link w:val="ad"/>
    <w:rPr>
      <w:kern w:val="2"/>
      <w:sz w:val="22"/>
    </w:rPr>
  </w:style>
  <w:style w:type="paragraph" w:styleId="21">
    <w:name w:val="Body Text First Indent 2"/>
    <w:basedOn w:val="a6"/>
    <w:link w:val="22"/>
    <w:pPr>
      <w:spacing w:after="0" w:line="240" w:lineRule="atLeast"/>
      <w:ind w:leftChars="0"/>
    </w:pPr>
    <w:rPr>
      <w:rFonts w:ascii="宋体"/>
      <w:i/>
      <w:color w:val="0000FF"/>
      <w:sz w:val="24"/>
      <w:szCs w:val="20"/>
    </w:rPr>
  </w:style>
  <w:style w:type="character" w:customStyle="1" w:styleId="22">
    <w:name w:val="正文文本首行缩进 2 字符"/>
    <w:link w:val="21"/>
    <w:rPr>
      <w:rFonts w:ascii="宋体"/>
      <w:i/>
      <w:color w:val="0000FF"/>
      <w:kern w:val="2"/>
      <w:sz w:val="24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2Char1">
    <w:name w:val="正文首行缩进 2 Char1"/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10">
    <w:name w:val="正文首行缩进 Char1"/>
  </w:style>
  <w:style w:type="character" w:customStyle="1" w:styleId="CharChar">
    <w:name w:val="原点第二行 Char Char"/>
    <w:link w:val="af2"/>
    <w:rPr>
      <w:kern w:val="2"/>
      <w:sz w:val="24"/>
    </w:rPr>
  </w:style>
  <w:style w:type="paragraph" w:customStyle="1" w:styleId="af2">
    <w:name w:val="原点第二行"/>
    <w:basedOn w:val="a"/>
    <w:link w:val="CharChar"/>
    <w:pPr>
      <w:ind w:leftChars="270" w:left="567"/>
    </w:pPr>
    <w:rPr>
      <w:sz w:val="24"/>
      <w:szCs w:val="20"/>
    </w:rPr>
  </w:style>
  <w:style w:type="paragraph" w:customStyle="1" w:styleId="12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p1">
    <w:name w:val="p1"/>
    <w:basedOn w:val="a"/>
    <w:pPr>
      <w:ind w:left="720"/>
      <w:jc w:val="left"/>
    </w:pPr>
    <w:rPr>
      <w:rFonts w:ascii="Helvetica" w:eastAsia="Helvetica" w:hAnsi="Helvetica"/>
      <w:kern w:val="0"/>
      <w:sz w:val="24"/>
    </w:rPr>
  </w:style>
  <w:style w:type="paragraph" w:styleId="af3">
    <w:name w:val="List Paragraph"/>
    <w:basedOn w:val="a"/>
    <w:uiPriority w:val="1"/>
    <w:qFormat/>
    <w:pPr>
      <w:ind w:left="544" w:hanging="423"/>
    </w:pPr>
    <w:rPr>
      <w:rFonts w:ascii="等线" w:eastAsia="等线" w:hAnsi="等线" w:cs="等线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174</Words>
  <Characters>998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HIT-ICES</Company>
  <LinksUpToDate>false</LinksUpToDate>
  <CharactersWithSpaces>1170</CharactersWithSpaces>
  <SharedDoc>false</SharedDoc>
  <HLinks>
    <vt:vector size="24" baseType="variant"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_Toc863963043</vt:lpwstr>
      </vt:variant>
      <vt:variant>
        <vt:i4>2424836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_Toc1811363845</vt:lpwstr>
      </vt:variant>
      <vt:variant>
        <vt:i4>2228230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_Toc1724023367</vt:lpwstr>
      </vt:variant>
      <vt:variant>
        <vt:i4>2424846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_Toc1529164088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wj r</cp:lastModifiedBy>
  <cp:revision>17</cp:revision>
  <cp:lastPrinted>2008-09-02T21:16:00Z</cp:lastPrinted>
  <dcterms:created xsi:type="dcterms:W3CDTF">2024-11-11T14:29:00Z</dcterms:created>
  <dcterms:modified xsi:type="dcterms:W3CDTF">2024-11-11T15:53:00Z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CB5AC305208A3333EB1D3B6574D0F5AA_42</vt:lpwstr>
  </property>
</Properties>
</file>